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E9FAB" w14:textId="77777777" w:rsidR="00636D14" w:rsidRDefault="00636D14" w:rsidP="00314428">
      <w:pPr>
        <w:spacing w:line="240" w:lineRule="auto"/>
        <w:ind w:left="708"/>
        <w:rPr>
          <w:rFonts w:ascii="Vafle VUT" w:hAnsi="Vafle VUT" w:cs="Arial"/>
          <w:sz w:val="40"/>
          <w:szCs w:val="28"/>
        </w:rPr>
      </w:pPr>
      <w:r w:rsidRPr="00636D14">
        <w:rPr>
          <w:rFonts w:ascii="Vafle VUT" w:hAnsi="Vafle VUT" w:cs="Arial"/>
          <w:sz w:val="40"/>
          <w:szCs w:val="28"/>
        </w:rPr>
        <w:t>VYSOKÉ UČENÍ TECHNICKÉ V</w:t>
      </w:r>
      <w:r>
        <w:rPr>
          <w:rFonts w:ascii="Vafle VUT" w:hAnsi="Vafle VUT" w:cs="Arial"/>
          <w:sz w:val="40"/>
          <w:szCs w:val="28"/>
        </w:rPr>
        <w:t> </w:t>
      </w:r>
      <w:r w:rsidRPr="00636D14">
        <w:rPr>
          <w:rFonts w:ascii="Vafle VUT" w:hAnsi="Vafle VUT" w:cs="Arial"/>
          <w:sz w:val="40"/>
          <w:szCs w:val="28"/>
        </w:rPr>
        <w:t>BRNĚ</w:t>
      </w:r>
    </w:p>
    <w:p w14:paraId="0CF05EE8" w14:textId="77777777" w:rsidR="00636D14" w:rsidRPr="00636D14" w:rsidRDefault="00636D14" w:rsidP="00636D14">
      <w:pPr>
        <w:spacing w:line="240" w:lineRule="auto"/>
        <w:jc w:val="center"/>
        <w:rPr>
          <w:rFonts w:ascii="Vafle VUT" w:hAnsi="Vafle VUT" w:cs="Arial"/>
          <w:sz w:val="40"/>
          <w:szCs w:val="28"/>
        </w:rPr>
      </w:pPr>
    </w:p>
    <w:p w14:paraId="7C75A073" w14:textId="77777777" w:rsidR="00314428" w:rsidRDefault="00636D14" w:rsidP="00314428">
      <w:pPr>
        <w:spacing w:before="60" w:line="240" w:lineRule="auto"/>
        <w:jc w:val="center"/>
        <w:rPr>
          <w:rFonts w:ascii="Vafle VUT" w:hAnsi="Vafle VUT"/>
          <w:sz w:val="36"/>
          <w:szCs w:val="36"/>
        </w:rPr>
      </w:pPr>
      <w:r w:rsidRPr="00636D14">
        <w:rPr>
          <w:rFonts w:ascii="Vafle VUT" w:hAnsi="Vafle VUT"/>
          <w:sz w:val="36"/>
          <w:szCs w:val="36"/>
        </w:rPr>
        <w:t>FAKULTA ELEKTROTECHNIKY</w:t>
      </w:r>
    </w:p>
    <w:p w14:paraId="4799687E" w14:textId="77777777" w:rsidR="00636D14" w:rsidRPr="00314428" w:rsidRDefault="00636D14" w:rsidP="00314428">
      <w:pPr>
        <w:spacing w:before="60" w:line="240" w:lineRule="auto"/>
        <w:jc w:val="center"/>
        <w:rPr>
          <w:rFonts w:ascii="Vafle VUT" w:hAnsi="Vafle VUT"/>
          <w:sz w:val="36"/>
          <w:szCs w:val="36"/>
        </w:rPr>
      </w:pPr>
      <w:r w:rsidRPr="00636D14">
        <w:rPr>
          <w:rFonts w:ascii="Vafle VUT" w:hAnsi="Vafle VUT"/>
          <w:sz w:val="36"/>
          <w:szCs w:val="36"/>
        </w:rPr>
        <w:t>A KOMUNIKAČNÍCH TECHNOLOGIÍ</w:t>
      </w:r>
    </w:p>
    <w:p w14:paraId="634A8868" w14:textId="77777777" w:rsidR="00636D14" w:rsidRDefault="00636D14" w:rsidP="00636D14">
      <w:pPr>
        <w:jc w:val="center"/>
        <w:rPr>
          <w:rFonts w:ascii="ñÕ¶'ED˛" w:hAnsi="ñÕ¶'ED˛" w:cs="ñÕ¶'ED˛"/>
          <w:sz w:val="40"/>
          <w:szCs w:val="40"/>
        </w:rPr>
      </w:pPr>
    </w:p>
    <w:p w14:paraId="3D5FE76E" w14:textId="77777777" w:rsidR="00636D14" w:rsidRDefault="00636D14" w:rsidP="00636D14">
      <w:pPr>
        <w:jc w:val="center"/>
      </w:pPr>
    </w:p>
    <w:p w14:paraId="233E4526" w14:textId="77777777" w:rsidR="00636D14" w:rsidRDefault="00636D14" w:rsidP="00636D14">
      <w:pPr>
        <w:jc w:val="center"/>
      </w:pPr>
    </w:p>
    <w:p w14:paraId="26EF82A5" w14:textId="77777777" w:rsidR="00636D14" w:rsidRDefault="00636D14" w:rsidP="00636D14">
      <w:pPr>
        <w:jc w:val="center"/>
      </w:pPr>
    </w:p>
    <w:p w14:paraId="4D73C47D" w14:textId="77777777" w:rsidR="00636D14" w:rsidRDefault="00636D14" w:rsidP="00636D14">
      <w:pPr>
        <w:jc w:val="center"/>
      </w:pPr>
    </w:p>
    <w:p w14:paraId="6D45D35D" w14:textId="77777777" w:rsidR="00636D14" w:rsidRDefault="00636D14" w:rsidP="00636D14">
      <w:pPr>
        <w:jc w:val="center"/>
      </w:pPr>
    </w:p>
    <w:p w14:paraId="2ACA7C77" w14:textId="77777777" w:rsidR="00636D14" w:rsidRDefault="00636D14" w:rsidP="00636D14">
      <w:pPr>
        <w:jc w:val="center"/>
      </w:pPr>
    </w:p>
    <w:p w14:paraId="3515A770" w14:textId="77777777" w:rsidR="00636D14" w:rsidRDefault="00636D14" w:rsidP="00636D14">
      <w:pPr>
        <w:jc w:val="center"/>
      </w:pPr>
    </w:p>
    <w:p w14:paraId="1AC55519" w14:textId="77777777" w:rsidR="00636D14" w:rsidRDefault="00636D14" w:rsidP="00636D14">
      <w:pPr>
        <w:jc w:val="center"/>
      </w:pPr>
    </w:p>
    <w:p w14:paraId="1F5E58A8" w14:textId="77777777" w:rsidR="00636D14" w:rsidRDefault="00636D14" w:rsidP="00636D14">
      <w:pPr>
        <w:jc w:val="center"/>
      </w:pPr>
    </w:p>
    <w:p w14:paraId="017BDDD5" w14:textId="77777777" w:rsidR="00636D14" w:rsidRDefault="00636D14" w:rsidP="00636D14">
      <w:pPr>
        <w:jc w:val="center"/>
      </w:pPr>
    </w:p>
    <w:p w14:paraId="07F9DBB8" w14:textId="77777777" w:rsidR="00636D14" w:rsidRDefault="00636D14" w:rsidP="00636D14">
      <w:pPr>
        <w:jc w:val="center"/>
      </w:pPr>
    </w:p>
    <w:p w14:paraId="176EE32F" w14:textId="77777777" w:rsidR="00636D14" w:rsidRDefault="00636D14" w:rsidP="00636D14">
      <w:pPr>
        <w:jc w:val="center"/>
      </w:pPr>
    </w:p>
    <w:p w14:paraId="641BAD80" w14:textId="77777777" w:rsidR="00146365" w:rsidRDefault="003329C0" w:rsidP="00146365">
      <w:pPr>
        <w:ind w:left="3540"/>
      </w:pPr>
      <w:r>
        <w:t>MPC-</w:t>
      </w:r>
      <w:r w:rsidR="00146365">
        <w:t>STU</w:t>
      </w:r>
    </w:p>
    <w:p w14:paraId="26855E96" w14:textId="77777777" w:rsidR="00146365" w:rsidRDefault="00146365" w:rsidP="00146365">
      <w:pPr>
        <w:jc w:val="center"/>
        <w:rPr>
          <w:rFonts w:ascii="Vafle VUT" w:hAnsi="Vafle VUT" w:cs="Arial"/>
          <w:caps/>
          <w:sz w:val="38"/>
          <w:szCs w:val="48"/>
        </w:rPr>
      </w:pPr>
      <w:r>
        <w:rPr>
          <w:rFonts w:ascii="Vafle VUT" w:hAnsi="Vafle VUT" w:cs="Arial"/>
          <w:caps/>
          <w:sz w:val="38"/>
          <w:szCs w:val="48"/>
        </w:rPr>
        <w:t>SROVNÁNÍ KNIHOVEN PRO ROZŠÍŘENÍ</w:t>
      </w:r>
    </w:p>
    <w:p w14:paraId="0421562F" w14:textId="4DE6B39D" w:rsidR="00636D14" w:rsidRPr="00146365" w:rsidRDefault="00146365" w:rsidP="00146365">
      <w:pPr>
        <w:jc w:val="center"/>
      </w:pPr>
      <w:r>
        <w:rPr>
          <w:rFonts w:ascii="Vafle VUT" w:hAnsi="Vafle VUT" w:cs="Arial"/>
          <w:caps/>
          <w:sz w:val="38"/>
          <w:szCs w:val="48"/>
        </w:rPr>
        <w:t>OBRAZOVÉHO DATASETU</w:t>
      </w:r>
    </w:p>
    <w:p w14:paraId="0DF3E9EF" w14:textId="77777777" w:rsidR="00636D14" w:rsidRDefault="00636D14" w:rsidP="00636D14">
      <w:pPr>
        <w:jc w:val="center"/>
      </w:pPr>
    </w:p>
    <w:p w14:paraId="4A2B421D" w14:textId="77777777" w:rsidR="00146365" w:rsidRDefault="00146365" w:rsidP="00636D14">
      <w:pPr>
        <w:jc w:val="center"/>
      </w:pPr>
      <w:r>
        <w:t>Pavel Dušek, Jiří Pražák, Stanislav Svědiroh,</w:t>
      </w:r>
    </w:p>
    <w:p w14:paraId="61622F08" w14:textId="78941D76" w:rsidR="00636D14" w:rsidRDefault="00146365" w:rsidP="00636D14">
      <w:pPr>
        <w:jc w:val="center"/>
      </w:pPr>
      <w:r>
        <w:t>Václav Večeřa, Václav Zmítko</w:t>
      </w:r>
    </w:p>
    <w:p w14:paraId="0EB326C1" w14:textId="77777777" w:rsidR="00636D14" w:rsidRDefault="00636D14" w:rsidP="00636D14">
      <w:pPr>
        <w:jc w:val="center"/>
      </w:pPr>
    </w:p>
    <w:p w14:paraId="09E27802" w14:textId="77777777" w:rsidR="00636D14" w:rsidRDefault="00636D14" w:rsidP="00636D14">
      <w:pPr>
        <w:jc w:val="center"/>
      </w:pPr>
    </w:p>
    <w:p w14:paraId="5022998D" w14:textId="77777777" w:rsidR="00636D14" w:rsidRDefault="00636D14" w:rsidP="00636D14">
      <w:pPr>
        <w:jc w:val="center"/>
      </w:pPr>
    </w:p>
    <w:p w14:paraId="5A69923C" w14:textId="77777777" w:rsidR="00636D14" w:rsidRDefault="00636D14" w:rsidP="00636D14">
      <w:pPr>
        <w:jc w:val="center"/>
      </w:pPr>
    </w:p>
    <w:p w14:paraId="1F1BE3BC" w14:textId="77777777" w:rsidR="00636D14" w:rsidRDefault="00636D14" w:rsidP="00636D14">
      <w:pPr>
        <w:jc w:val="center"/>
      </w:pPr>
    </w:p>
    <w:p w14:paraId="0BFC7845" w14:textId="77777777" w:rsidR="00636D14" w:rsidRDefault="00636D14" w:rsidP="00636D14">
      <w:pPr>
        <w:jc w:val="center"/>
      </w:pPr>
    </w:p>
    <w:p w14:paraId="6F9EA1CA" w14:textId="77777777" w:rsidR="00636D14" w:rsidRDefault="00636D14" w:rsidP="00636D14">
      <w:pPr>
        <w:jc w:val="center"/>
      </w:pPr>
    </w:p>
    <w:p w14:paraId="33B1C176" w14:textId="77777777" w:rsidR="00636D14" w:rsidRDefault="00636D14" w:rsidP="00636D14">
      <w:pPr>
        <w:jc w:val="center"/>
      </w:pPr>
    </w:p>
    <w:p w14:paraId="4557A81B" w14:textId="77777777" w:rsidR="00636D14" w:rsidRDefault="00636D14" w:rsidP="00636D14">
      <w:pPr>
        <w:jc w:val="center"/>
      </w:pPr>
    </w:p>
    <w:p w14:paraId="4ED8DE49" w14:textId="77777777" w:rsidR="00636D14" w:rsidRDefault="00636D14" w:rsidP="00636D14">
      <w:pPr>
        <w:jc w:val="center"/>
      </w:pPr>
    </w:p>
    <w:p w14:paraId="1F07C979" w14:textId="70438981" w:rsidR="00010304" w:rsidRPr="003329C0" w:rsidRDefault="00636D14" w:rsidP="00146365">
      <w:pPr>
        <w:spacing w:before="800" w:line="240" w:lineRule="auto"/>
      </w:pPr>
      <w:r w:rsidRPr="00636D14">
        <w:rPr>
          <w:rFonts w:ascii="Vafle VUT" w:hAnsi="Vafle VUT" w:cs="Arial"/>
          <w:szCs w:val="22"/>
        </w:rPr>
        <w:t>B</w:t>
      </w:r>
      <w:r>
        <w:rPr>
          <w:rFonts w:ascii="Vafle VUT" w:hAnsi="Vafle VUT" w:cs="Arial"/>
          <w:szCs w:val="22"/>
        </w:rPr>
        <w:t>r</w:t>
      </w:r>
      <w:r w:rsidRPr="00636D14">
        <w:rPr>
          <w:rFonts w:ascii="Vafle VUT" w:hAnsi="Vafle VUT" w:cs="Arial"/>
          <w:szCs w:val="22"/>
        </w:rPr>
        <w:t>no, 20</w:t>
      </w:r>
      <w:r w:rsidR="003329C0">
        <w:rPr>
          <w:rFonts w:ascii="Vafle VUT" w:hAnsi="Vafle VUT" w:cs="Arial"/>
          <w:szCs w:val="22"/>
        </w:rPr>
        <w:t>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10304">
        <w:br w:type="page"/>
      </w:r>
      <w:bookmarkStart w:id="0" w:name="_Toc100936461"/>
      <w:bookmarkStart w:id="1" w:name="_Toc101325787"/>
    </w:p>
    <w:p w14:paraId="3FEF4692" w14:textId="77777777" w:rsidR="00BD1195" w:rsidRPr="006366B4" w:rsidRDefault="00B01531" w:rsidP="006366B4">
      <w:r w:rsidRPr="000540F5">
        <w:rPr>
          <w:sz w:val="40"/>
        </w:rPr>
        <w:lastRenderedPageBreak/>
        <w:t>Obsa</w:t>
      </w:r>
      <w:r w:rsidR="006366B4">
        <w:rPr>
          <w:sz w:val="40"/>
        </w:rPr>
        <w:t>h</w:t>
      </w:r>
    </w:p>
    <w:p w14:paraId="03F8D58C" w14:textId="5BDDDB55" w:rsidR="00146365" w:rsidRDefault="00176A59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AD64DA">
        <w:instrText xml:space="preserve"> TOC \o "1-3" \h \z \u </w:instrText>
      </w:r>
      <w:r>
        <w:fldChar w:fldCharType="separate"/>
      </w:r>
      <w:hyperlink w:anchor="_Toc68378635" w:history="1">
        <w:r w:rsidR="00146365" w:rsidRPr="006763C2">
          <w:rPr>
            <w:rStyle w:val="Hypertextovodkaz"/>
            <w:noProof/>
          </w:rPr>
          <w:t>Zadání</w:t>
        </w:r>
        <w:r w:rsidR="00146365">
          <w:rPr>
            <w:noProof/>
            <w:webHidden/>
          </w:rPr>
          <w:tab/>
        </w:r>
        <w:r w:rsidR="00146365">
          <w:rPr>
            <w:noProof/>
            <w:webHidden/>
          </w:rPr>
          <w:fldChar w:fldCharType="begin"/>
        </w:r>
        <w:r w:rsidR="00146365">
          <w:rPr>
            <w:noProof/>
            <w:webHidden/>
          </w:rPr>
          <w:instrText xml:space="preserve"> PAGEREF _Toc68378635 \h </w:instrText>
        </w:r>
        <w:r w:rsidR="00146365">
          <w:rPr>
            <w:noProof/>
            <w:webHidden/>
          </w:rPr>
        </w:r>
        <w:r w:rsidR="00146365">
          <w:rPr>
            <w:noProof/>
            <w:webHidden/>
          </w:rPr>
          <w:fldChar w:fldCharType="separate"/>
        </w:r>
        <w:r w:rsidR="00146365">
          <w:rPr>
            <w:noProof/>
            <w:webHidden/>
          </w:rPr>
          <w:t>1</w:t>
        </w:r>
        <w:r w:rsidR="00146365">
          <w:rPr>
            <w:noProof/>
            <w:webHidden/>
          </w:rPr>
          <w:fldChar w:fldCharType="end"/>
        </w:r>
      </w:hyperlink>
    </w:p>
    <w:p w14:paraId="5D1CB7C1" w14:textId="7C2515C7" w:rsidR="00BD1195" w:rsidRDefault="00176A59" w:rsidP="00FA63D6">
      <w:r>
        <w:fldChar w:fldCharType="end"/>
      </w:r>
    </w:p>
    <w:p w14:paraId="31C254CF" w14:textId="77777777" w:rsidR="00FA63D6" w:rsidRPr="00FA63D6" w:rsidRDefault="00FA63D6" w:rsidP="00FA63D6">
      <w:pPr>
        <w:pStyle w:val="Nadpis1-neslovan"/>
        <w:rPr>
          <w:sz w:val="40"/>
        </w:rPr>
      </w:pPr>
      <w:r>
        <w:br w:type="page"/>
      </w:r>
      <w:r>
        <w:rPr>
          <w:sz w:val="40"/>
        </w:rPr>
        <w:lastRenderedPageBreak/>
        <w:t>Seznam obrázků</w:t>
      </w:r>
    </w:p>
    <w:p w14:paraId="43F04ABD" w14:textId="68230800" w:rsidR="00FA63D6" w:rsidRPr="006C15ED" w:rsidRDefault="00924A14" w:rsidP="006C15ED">
      <w:pPr>
        <w:rPr>
          <w:lang w:val="de-DE"/>
        </w:rPr>
        <w:sectPr w:rsidR="00FA63D6" w:rsidRPr="006C15ED" w:rsidSect="00FB738D">
          <w:footerReference w:type="default" r:id="rId8"/>
          <w:pgSz w:w="11906" w:h="16838"/>
          <w:pgMar w:top="1701" w:right="1418" w:bottom="1701" w:left="1418" w:header="709" w:footer="709" w:gutter="567"/>
          <w:pgNumType w:start="3"/>
          <w:cols w:space="708"/>
          <w:docGrid w:linePitch="360"/>
        </w:sectPr>
      </w:pPr>
      <w:r>
        <w:rPr>
          <w:lang w:val="de-DE"/>
        </w:rPr>
        <w:fldChar w:fldCharType="begin"/>
      </w:r>
      <w:r>
        <w:rPr>
          <w:lang w:val="de-DE"/>
        </w:rPr>
        <w:instrText xml:space="preserve"> TOC \h \z \c "Obrázek" </w:instrText>
      </w:r>
      <w:r>
        <w:rPr>
          <w:lang w:val="de-DE"/>
        </w:rPr>
        <w:fldChar w:fldCharType="separate"/>
      </w:r>
      <w:r w:rsidR="00146365">
        <w:rPr>
          <w:b/>
          <w:bCs/>
          <w:noProof/>
        </w:rPr>
        <w:t>Nenalezena položka seznamu obrázků.</w:t>
      </w:r>
      <w:r>
        <w:rPr>
          <w:lang w:val="de-DE"/>
        </w:rPr>
        <w:fldChar w:fldCharType="end"/>
      </w:r>
    </w:p>
    <w:p w14:paraId="4F27F935" w14:textId="549869D5" w:rsidR="003329C0" w:rsidRDefault="006E03ED" w:rsidP="00635FF9">
      <w:pPr>
        <w:pStyle w:val="Nadpis1"/>
        <w:numPr>
          <w:ilvl w:val="0"/>
          <w:numId w:val="0"/>
        </w:numPr>
        <w:ind w:left="567"/>
      </w:pPr>
      <w:bookmarkStart w:id="2" w:name="_Toc101325796"/>
      <w:bookmarkStart w:id="3" w:name="_Toc68378635"/>
      <w:bookmarkEnd w:id="0"/>
      <w:bookmarkEnd w:id="1"/>
      <w:r>
        <w:lastRenderedPageBreak/>
        <w:t>Zadání</w:t>
      </w:r>
      <w:bookmarkEnd w:id="3"/>
    </w:p>
    <w:bookmarkEnd w:id="2"/>
    <w:p w14:paraId="709E5336" w14:textId="384126D5" w:rsidR="00635FF9" w:rsidRPr="00635FF9" w:rsidRDefault="00635FF9" w:rsidP="00146365">
      <w:pPr>
        <w:spacing w:line="240" w:lineRule="auto"/>
        <w:jc w:val="left"/>
      </w:pPr>
    </w:p>
    <w:sectPr w:rsidR="00635FF9" w:rsidRPr="00635FF9" w:rsidSect="00FA63D6">
      <w:footerReference w:type="default" r:id="rId9"/>
      <w:pgSz w:w="11906" w:h="16838"/>
      <w:pgMar w:top="1701" w:right="1418" w:bottom="1701" w:left="1418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46DD2" w14:textId="77777777" w:rsidR="00D92AF3" w:rsidRDefault="00D92AF3">
      <w:pPr>
        <w:spacing w:line="240" w:lineRule="auto"/>
      </w:pPr>
      <w:r>
        <w:separator/>
      </w:r>
    </w:p>
  </w:endnote>
  <w:endnote w:type="continuationSeparator" w:id="0">
    <w:p w14:paraId="4A8A0C1B" w14:textId="77777777" w:rsidR="00D92AF3" w:rsidRDefault="00D92A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Vafle VUT">
    <w:altName w:val="Times New Roman"/>
    <w:panose1 w:val="020B0604020202020204"/>
    <w:charset w:val="EE"/>
    <w:family w:val="auto"/>
    <w:pitch w:val="variable"/>
    <w:sig w:usb0="00000001" w:usb1="5000606A" w:usb2="00000000" w:usb3="00000000" w:csb0="8000009B" w:csb1="00000000"/>
  </w:font>
  <w:font w:name="ñÕ¶'ED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50667" w14:textId="77777777" w:rsidR="00083F58" w:rsidRDefault="00083F58" w:rsidP="002975FF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83A2A" w14:textId="77777777" w:rsidR="00083F58" w:rsidRDefault="00083F58" w:rsidP="00E45481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>
      <w:rPr>
        <w:rStyle w:val="slostrnky"/>
        <w:noProof/>
      </w:rPr>
      <w:t>5</w:t>
    </w:r>
    <w:r>
      <w:rPr>
        <w:rStyle w:val="slostrnky"/>
      </w:rPr>
      <w:fldChar w:fldCharType="end"/>
    </w:r>
  </w:p>
  <w:p w14:paraId="2ABC22DE" w14:textId="77777777" w:rsidR="00083F58" w:rsidRDefault="00083F58" w:rsidP="002975FF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A2422" w14:textId="77777777" w:rsidR="00D92AF3" w:rsidRDefault="00D92AF3">
      <w:pPr>
        <w:spacing w:line="240" w:lineRule="auto"/>
      </w:pPr>
      <w:r>
        <w:separator/>
      </w:r>
    </w:p>
  </w:footnote>
  <w:footnote w:type="continuationSeparator" w:id="0">
    <w:p w14:paraId="6CAFDE67" w14:textId="77777777" w:rsidR="00D92AF3" w:rsidRDefault="00D92A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4430B"/>
    <w:multiLevelType w:val="multilevel"/>
    <w:tmpl w:val="CEA4FBFC"/>
    <w:lvl w:ilvl="0">
      <w:start w:val="1"/>
      <w:numFmt w:val="decimal"/>
      <w:pStyle w:val="Nadpis1"/>
      <w:lvlText w:val="%1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67" w:firstLine="153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1134" w:hanging="414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1" w15:restartNumberingAfterBreak="0">
    <w:nsid w:val="207C66A7"/>
    <w:multiLevelType w:val="hybridMultilevel"/>
    <w:tmpl w:val="BC7A03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343C6"/>
    <w:multiLevelType w:val="hybridMultilevel"/>
    <w:tmpl w:val="31F26B7E"/>
    <w:lvl w:ilvl="0" w:tplc="040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80D0B"/>
    <w:multiLevelType w:val="multilevel"/>
    <w:tmpl w:val="CA5E29DE"/>
    <w:lvl w:ilvl="0">
      <w:start w:val="1"/>
      <w:numFmt w:val="decimal"/>
      <w:lvlText w:val="%1.1.1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41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4" w15:restartNumberingAfterBreak="0">
    <w:nsid w:val="33CD762A"/>
    <w:multiLevelType w:val="multilevel"/>
    <w:tmpl w:val="7812C110"/>
    <w:lvl w:ilvl="0">
      <w:start w:val="1"/>
      <w:numFmt w:val="decimal"/>
      <w:lvlText w:val="%1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41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5" w15:restartNumberingAfterBreak="0">
    <w:nsid w:val="54EB7DA2"/>
    <w:multiLevelType w:val="multilevel"/>
    <w:tmpl w:val="D896A09A"/>
    <w:lvl w:ilvl="0">
      <w:start w:val="1"/>
      <w:numFmt w:val="decimal"/>
      <w:lvlText w:val="%1"/>
      <w:lvlJc w:val="left"/>
      <w:pPr>
        <w:ind w:left="115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41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6" w15:restartNumberingAfterBreak="0">
    <w:nsid w:val="5AB75705"/>
    <w:multiLevelType w:val="hybridMultilevel"/>
    <w:tmpl w:val="EA14A12C"/>
    <w:lvl w:ilvl="0" w:tplc="739817D0">
      <w:numFmt w:val="bullet"/>
      <w:lvlText w:val="-"/>
      <w:lvlJc w:val="left"/>
      <w:pPr>
        <w:tabs>
          <w:tab w:val="num" w:pos="4605"/>
        </w:tabs>
        <w:ind w:left="4605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5325"/>
        </w:tabs>
        <w:ind w:left="53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6045"/>
        </w:tabs>
        <w:ind w:left="60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6765"/>
        </w:tabs>
        <w:ind w:left="67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7485"/>
        </w:tabs>
        <w:ind w:left="74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8205"/>
        </w:tabs>
        <w:ind w:left="82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8925"/>
        </w:tabs>
        <w:ind w:left="89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9645"/>
        </w:tabs>
        <w:ind w:left="96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10365"/>
        </w:tabs>
        <w:ind w:left="10365" w:hanging="360"/>
      </w:pPr>
      <w:rPr>
        <w:rFonts w:ascii="Wingdings" w:hAnsi="Wingdings" w:hint="default"/>
      </w:rPr>
    </w:lvl>
  </w:abstractNum>
  <w:abstractNum w:abstractNumId="7" w15:restartNumberingAfterBreak="0">
    <w:nsid w:val="61C34DF1"/>
    <w:multiLevelType w:val="multilevel"/>
    <w:tmpl w:val="A71C786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%2.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629B221D"/>
    <w:multiLevelType w:val="hybridMultilevel"/>
    <w:tmpl w:val="5452534E"/>
    <w:lvl w:ilvl="0" w:tplc="9648F09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F34BA"/>
    <w:multiLevelType w:val="multilevel"/>
    <w:tmpl w:val="CDF6D238"/>
    <w:lvl w:ilvl="0">
      <w:start w:val="1"/>
      <w:numFmt w:val="decimal"/>
      <w:lvlText w:val="%1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41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584"/>
      </w:pPr>
      <w:rPr>
        <w:rFonts w:hint="default"/>
      </w:rPr>
    </w:lvl>
  </w:abstractNum>
  <w:abstractNum w:abstractNumId="10" w15:restartNumberingAfterBreak="0">
    <w:nsid w:val="6FAE31DE"/>
    <w:multiLevelType w:val="hybridMultilevel"/>
    <w:tmpl w:val="E864D61A"/>
    <w:lvl w:ilvl="0" w:tplc="A8788670">
      <w:numFmt w:val="bullet"/>
      <w:lvlText w:val="-"/>
      <w:lvlJc w:val="left"/>
      <w:pPr>
        <w:ind w:left="1080" w:hanging="360"/>
      </w:pPr>
      <w:rPr>
        <w:rFonts w:ascii="Cambria" w:eastAsia="Times New Roman" w:hAnsi="Cambr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9"/>
  </w:num>
  <w:num w:numId="1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3E"/>
    <w:rsid w:val="000035DA"/>
    <w:rsid w:val="00010304"/>
    <w:rsid w:val="00012B61"/>
    <w:rsid w:val="00020172"/>
    <w:rsid w:val="0002082B"/>
    <w:rsid w:val="000222DE"/>
    <w:rsid w:val="00030975"/>
    <w:rsid w:val="00031BFF"/>
    <w:rsid w:val="00032CE2"/>
    <w:rsid w:val="000460CE"/>
    <w:rsid w:val="000534B9"/>
    <w:rsid w:val="000540F5"/>
    <w:rsid w:val="00054B5D"/>
    <w:rsid w:val="000563D5"/>
    <w:rsid w:val="0005664C"/>
    <w:rsid w:val="00062495"/>
    <w:rsid w:val="00066504"/>
    <w:rsid w:val="000670AE"/>
    <w:rsid w:val="00070AD2"/>
    <w:rsid w:val="00073170"/>
    <w:rsid w:val="00073FAD"/>
    <w:rsid w:val="00074312"/>
    <w:rsid w:val="00074F99"/>
    <w:rsid w:val="00075B1E"/>
    <w:rsid w:val="00076156"/>
    <w:rsid w:val="00076E1D"/>
    <w:rsid w:val="00083B69"/>
    <w:rsid w:val="00083F58"/>
    <w:rsid w:val="00090646"/>
    <w:rsid w:val="00091B0C"/>
    <w:rsid w:val="0009424B"/>
    <w:rsid w:val="0009607D"/>
    <w:rsid w:val="000A1C73"/>
    <w:rsid w:val="000A5075"/>
    <w:rsid w:val="000A7E5F"/>
    <w:rsid w:val="000B252A"/>
    <w:rsid w:val="000B585C"/>
    <w:rsid w:val="000B6C0E"/>
    <w:rsid w:val="000B75FE"/>
    <w:rsid w:val="000C300C"/>
    <w:rsid w:val="000E387C"/>
    <w:rsid w:val="000E57D3"/>
    <w:rsid w:val="000E6982"/>
    <w:rsid w:val="000E7F23"/>
    <w:rsid w:val="000F6D98"/>
    <w:rsid w:val="00102CA7"/>
    <w:rsid w:val="00104E02"/>
    <w:rsid w:val="001050F4"/>
    <w:rsid w:val="00107D8A"/>
    <w:rsid w:val="001139B8"/>
    <w:rsid w:val="00114F06"/>
    <w:rsid w:val="00117FEF"/>
    <w:rsid w:val="00135DDA"/>
    <w:rsid w:val="00140032"/>
    <w:rsid w:val="00140EE8"/>
    <w:rsid w:val="001450DC"/>
    <w:rsid w:val="00146365"/>
    <w:rsid w:val="00152604"/>
    <w:rsid w:val="0016735B"/>
    <w:rsid w:val="00171448"/>
    <w:rsid w:val="00171FF0"/>
    <w:rsid w:val="00176A59"/>
    <w:rsid w:val="001835AE"/>
    <w:rsid w:val="001908A3"/>
    <w:rsid w:val="00191028"/>
    <w:rsid w:val="0019118E"/>
    <w:rsid w:val="001A5DE3"/>
    <w:rsid w:val="001B01A5"/>
    <w:rsid w:val="001B31AA"/>
    <w:rsid w:val="001C12D5"/>
    <w:rsid w:val="001D19ED"/>
    <w:rsid w:val="001D461C"/>
    <w:rsid w:val="001F0BB4"/>
    <w:rsid w:val="001F190F"/>
    <w:rsid w:val="00202BD1"/>
    <w:rsid w:val="00206800"/>
    <w:rsid w:val="00212B3D"/>
    <w:rsid w:val="00216632"/>
    <w:rsid w:val="002266AF"/>
    <w:rsid w:val="00230B82"/>
    <w:rsid w:val="00235EAE"/>
    <w:rsid w:val="002378D6"/>
    <w:rsid w:val="00241620"/>
    <w:rsid w:val="002419FD"/>
    <w:rsid w:val="002520CB"/>
    <w:rsid w:val="00256E2D"/>
    <w:rsid w:val="0026045A"/>
    <w:rsid w:val="00264689"/>
    <w:rsid w:val="00271D29"/>
    <w:rsid w:val="002724A2"/>
    <w:rsid w:val="00287726"/>
    <w:rsid w:val="00294746"/>
    <w:rsid w:val="002975FF"/>
    <w:rsid w:val="002A3DD0"/>
    <w:rsid w:val="002A7815"/>
    <w:rsid w:val="002B1364"/>
    <w:rsid w:val="002B2A73"/>
    <w:rsid w:val="002B340E"/>
    <w:rsid w:val="002B3C00"/>
    <w:rsid w:val="002C0A91"/>
    <w:rsid w:val="002C1289"/>
    <w:rsid w:val="002C15D6"/>
    <w:rsid w:val="002C167C"/>
    <w:rsid w:val="002C3226"/>
    <w:rsid w:val="002C7575"/>
    <w:rsid w:val="002D2A1B"/>
    <w:rsid w:val="002D40B8"/>
    <w:rsid w:val="002D4CA1"/>
    <w:rsid w:val="002D4F71"/>
    <w:rsid w:val="002D5DE1"/>
    <w:rsid w:val="002E3281"/>
    <w:rsid w:val="002F0E2D"/>
    <w:rsid w:val="002F65F6"/>
    <w:rsid w:val="002F7283"/>
    <w:rsid w:val="002F73D8"/>
    <w:rsid w:val="0030005B"/>
    <w:rsid w:val="00301F6E"/>
    <w:rsid w:val="003031E5"/>
    <w:rsid w:val="00303640"/>
    <w:rsid w:val="00304637"/>
    <w:rsid w:val="0030602F"/>
    <w:rsid w:val="0030748B"/>
    <w:rsid w:val="00314428"/>
    <w:rsid w:val="003149A2"/>
    <w:rsid w:val="0031579A"/>
    <w:rsid w:val="003236A6"/>
    <w:rsid w:val="00323D6F"/>
    <w:rsid w:val="00327302"/>
    <w:rsid w:val="003321BB"/>
    <w:rsid w:val="003329C0"/>
    <w:rsid w:val="00334E64"/>
    <w:rsid w:val="00335724"/>
    <w:rsid w:val="0034061E"/>
    <w:rsid w:val="00344839"/>
    <w:rsid w:val="00346CD6"/>
    <w:rsid w:val="003470A5"/>
    <w:rsid w:val="003513BB"/>
    <w:rsid w:val="00360863"/>
    <w:rsid w:val="0036533E"/>
    <w:rsid w:val="00371111"/>
    <w:rsid w:val="00373B2B"/>
    <w:rsid w:val="003813F7"/>
    <w:rsid w:val="003825B3"/>
    <w:rsid w:val="003926B2"/>
    <w:rsid w:val="003964FA"/>
    <w:rsid w:val="003A3FF6"/>
    <w:rsid w:val="003B0065"/>
    <w:rsid w:val="003B6F1D"/>
    <w:rsid w:val="003C1BF9"/>
    <w:rsid w:val="003D0390"/>
    <w:rsid w:val="003E560E"/>
    <w:rsid w:val="003E580E"/>
    <w:rsid w:val="003E65D3"/>
    <w:rsid w:val="003F5612"/>
    <w:rsid w:val="003F6455"/>
    <w:rsid w:val="00403BC8"/>
    <w:rsid w:val="00415F7A"/>
    <w:rsid w:val="00422421"/>
    <w:rsid w:val="0042661F"/>
    <w:rsid w:val="00426986"/>
    <w:rsid w:val="00432A4C"/>
    <w:rsid w:val="00443508"/>
    <w:rsid w:val="004448F6"/>
    <w:rsid w:val="00444962"/>
    <w:rsid w:val="004537C8"/>
    <w:rsid w:val="0045488F"/>
    <w:rsid w:val="00457B6A"/>
    <w:rsid w:val="004619A5"/>
    <w:rsid w:val="004637D9"/>
    <w:rsid w:val="004648F9"/>
    <w:rsid w:val="00465322"/>
    <w:rsid w:val="004677BC"/>
    <w:rsid w:val="00467CE6"/>
    <w:rsid w:val="004855DC"/>
    <w:rsid w:val="00487E48"/>
    <w:rsid w:val="0049544D"/>
    <w:rsid w:val="004A08AF"/>
    <w:rsid w:val="004A369D"/>
    <w:rsid w:val="004A46AB"/>
    <w:rsid w:val="004A49B8"/>
    <w:rsid w:val="004A6431"/>
    <w:rsid w:val="004B1008"/>
    <w:rsid w:val="004B5E4A"/>
    <w:rsid w:val="004C083E"/>
    <w:rsid w:val="004C191A"/>
    <w:rsid w:val="004C4956"/>
    <w:rsid w:val="004D13B6"/>
    <w:rsid w:val="004D260A"/>
    <w:rsid w:val="004D32B5"/>
    <w:rsid w:val="004D374C"/>
    <w:rsid w:val="004D45DB"/>
    <w:rsid w:val="004E2538"/>
    <w:rsid w:val="004E2A65"/>
    <w:rsid w:val="004E5D1E"/>
    <w:rsid w:val="004E7A66"/>
    <w:rsid w:val="004F10F0"/>
    <w:rsid w:val="004F6A9E"/>
    <w:rsid w:val="005020B6"/>
    <w:rsid w:val="005233E5"/>
    <w:rsid w:val="005274A3"/>
    <w:rsid w:val="00535956"/>
    <w:rsid w:val="005376C0"/>
    <w:rsid w:val="0054346B"/>
    <w:rsid w:val="0055211E"/>
    <w:rsid w:val="0055478E"/>
    <w:rsid w:val="00557AFD"/>
    <w:rsid w:val="00560813"/>
    <w:rsid w:val="00561E8A"/>
    <w:rsid w:val="00562406"/>
    <w:rsid w:val="005638E7"/>
    <w:rsid w:val="00564686"/>
    <w:rsid w:val="00567014"/>
    <w:rsid w:val="0057210C"/>
    <w:rsid w:val="005744E9"/>
    <w:rsid w:val="00576818"/>
    <w:rsid w:val="005809AF"/>
    <w:rsid w:val="00580E27"/>
    <w:rsid w:val="00586AEC"/>
    <w:rsid w:val="00591EE3"/>
    <w:rsid w:val="005A20B1"/>
    <w:rsid w:val="005A544B"/>
    <w:rsid w:val="005A7F00"/>
    <w:rsid w:val="005B4751"/>
    <w:rsid w:val="005B564E"/>
    <w:rsid w:val="005C0E17"/>
    <w:rsid w:val="005C2ED1"/>
    <w:rsid w:val="005D0DC2"/>
    <w:rsid w:val="005D0F05"/>
    <w:rsid w:val="005D3D3E"/>
    <w:rsid w:val="005D5354"/>
    <w:rsid w:val="005D73AC"/>
    <w:rsid w:val="005E29B7"/>
    <w:rsid w:val="005F2719"/>
    <w:rsid w:val="006015CB"/>
    <w:rsid w:val="006018B5"/>
    <w:rsid w:val="00607478"/>
    <w:rsid w:val="006147D4"/>
    <w:rsid w:val="00614A2B"/>
    <w:rsid w:val="00616C5A"/>
    <w:rsid w:val="00630A05"/>
    <w:rsid w:val="00630B2A"/>
    <w:rsid w:val="00635274"/>
    <w:rsid w:val="00635FF9"/>
    <w:rsid w:val="00636310"/>
    <w:rsid w:val="006366B4"/>
    <w:rsid w:val="00636D14"/>
    <w:rsid w:val="00651368"/>
    <w:rsid w:val="006572FF"/>
    <w:rsid w:val="00660734"/>
    <w:rsid w:val="00662741"/>
    <w:rsid w:val="006717F9"/>
    <w:rsid w:val="006728BA"/>
    <w:rsid w:val="006762EE"/>
    <w:rsid w:val="0067665E"/>
    <w:rsid w:val="00680640"/>
    <w:rsid w:val="00681ABD"/>
    <w:rsid w:val="006859C2"/>
    <w:rsid w:val="006A050B"/>
    <w:rsid w:val="006C15ED"/>
    <w:rsid w:val="006C1EFF"/>
    <w:rsid w:val="006C3B45"/>
    <w:rsid w:val="006D236F"/>
    <w:rsid w:val="006E03ED"/>
    <w:rsid w:val="006E7308"/>
    <w:rsid w:val="006F0F63"/>
    <w:rsid w:val="006F48B8"/>
    <w:rsid w:val="006F510F"/>
    <w:rsid w:val="006F6029"/>
    <w:rsid w:val="00702625"/>
    <w:rsid w:val="00713532"/>
    <w:rsid w:val="007171A3"/>
    <w:rsid w:val="00721589"/>
    <w:rsid w:val="00725145"/>
    <w:rsid w:val="00727C41"/>
    <w:rsid w:val="007367DC"/>
    <w:rsid w:val="00740676"/>
    <w:rsid w:val="007413D0"/>
    <w:rsid w:val="007429AC"/>
    <w:rsid w:val="00744EB1"/>
    <w:rsid w:val="0074548C"/>
    <w:rsid w:val="007568E9"/>
    <w:rsid w:val="007575F7"/>
    <w:rsid w:val="00761C4F"/>
    <w:rsid w:val="00776E6A"/>
    <w:rsid w:val="0078067B"/>
    <w:rsid w:val="00781B8C"/>
    <w:rsid w:val="00781C94"/>
    <w:rsid w:val="00782D65"/>
    <w:rsid w:val="00784AAF"/>
    <w:rsid w:val="00785238"/>
    <w:rsid w:val="007854F1"/>
    <w:rsid w:val="007A38A3"/>
    <w:rsid w:val="007A7561"/>
    <w:rsid w:val="007B3224"/>
    <w:rsid w:val="007B5041"/>
    <w:rsid w:val="007C15CD"/>
    <w:rsid w:val="007C468B"/>
    <w:rsid w:val="007C4AB7"/>
    <w:rsid w:val="007C52D6"/>
    <w:rsid w:val="007C53CA"/>
    <w:rsid w:val="007D1C8E"/>
    <w:rsid w:val="007D58DF"/>
    <w:rsid w:val="007D6E1E"/>
    <w:rsid w:val="007D702B"/>
    <w:rsid w:val="007E175B"/>
    <w:rsid w:val="007E586C"/>
    <w:rsid w:val="007E6A52"/>
    <w:rsid w:val="007F2804"/>
    <w:rsid w:val="007F3F50"/>
    <w:rsid w:val="0080263D"/>
    <w:rsid w:val="00811982"/>
    <w:rsid w:val="00811D80"/>
    <w:rsid w:val="008133AC"/>
    <w:rsid w:val="0081605C"/>
    <w:rsid w:val="0083120D"/>
    <w:rsid w:val="0083148A"/>
    <w:rsid w:val="00832BFC"/>
    <w:rsid w:val="008404EE"/>
    <w:rsid w:val="00841CF3"/>
    <w:rsid w:val="00843C31"/>
    <w:rsid w:val="00844ED6"/>
    <w:rsid w:val="008503C5"/>
    <w:rsid w:val="00850F4C"/>
    <w:rsid w:val="00851F82"/>
    <w:rsid w:val="00851F8F"/>
    <w:rsid w:val="008544CA"/>
    <w:rsid w:val="0085589C"/>
    <w:rsid w:val="00857B91"/>
    <w:rsid w:val="00861CBD"/>
    <w:rsid w:val="00870950"/>
    <w:rsid w:val="00871FA6"/>
    <w:rsid w:val="00876DBA"/>
    <w:rsid w:val="00877C96"/>
    <w:rsid w:val="008874D8"/>
    <w:rsid w:val="00892BCB"/>
    <w:rsid w:val="0089309F"/>
    <w:rsid w:val="00893CF5"/>
    <w:rsid w:val="008941EA"/>
    <w:rsid w:val="008A0E2D"/>
    <w:rsid w:val="008A2A02"/>
    <w:rsid w:val="008A3D12"/>
    <w:rsid w:val="008B2DD4"/>
    <w:rsid w:val="008B3AE4"/>
    <w:rsid w:val="008B51E1"/>
    <w:rsid w:val="008C7950"/>
    <w:rsid w:val="008D52F7"/>
    <w:rsid w:val="008D5330"/>
    <w:rsid w:val="008E3487"/>
    <w:rsid w:val="008E5B48"/>
    <w:rsid w:val="008E66BB"/>
    <w:rsid w:val="008F45B3"/>
    <w:rsid w:val="008F79E8"/>
    <w:rsid w:val="008F7C4E"/>
    <w:rsid w:val="00900164"/>
    <w:rsid w:val="00902773"/>
    <w:rsid w:val="00906FA0"/>
    <w:rsid w:val="009108B8"/>
    <w:rsid w:val="00912C9D"/>
    <w:rsid w:val="00912EE1"/>
    <w:rsid w:val="00915132"/>
    <w:rsid w:val="0092346A"/>
    <w:rsid w:val="00924A14"/>
    <w:rsid w:val="009251C0"/>
    <w:rsid w:val="009264FC"/>
    <w:rsid w:val="009367F3"/>
    <w:rsid w:val="00942175"/>
    <w:rsid w:val="009445CA"/>
    <w:rsid w:val="00944CB9"/>
    <w:rsid w:val="00955648"/>
    <w:rsid w:val="00960CB5"/>
    <w:rsid w:val="009624CE"/>
    <w:rsid w:val="009716E9"/>
    <w:rsid w:val="00974CE0"/>
    <w:rsid w:val="00981361"/>
    <w:rsid w:val="009846B8"/>
    <w:rsid w:val="0098548D"/>
    <w:rsid w:val="0098581D"/>
    <w:rsid w:val="009875C7"/>
    <w:rsid w:val="00991A52"/>
    <w:rsid w:val="00997BD8"/>
    <w:rsid w:val="009A0480"/>
    <w:rsid w:val="009A4566"/>
    <w:rsid w:val="009B303D"/>
    <w:rsid w:val="009C341C"/>
    <w:rsid w:val="009C6C6D"/>
    <w:rsid w:val="009D02D2"/>
    <w:rsid w:val="009D1ABC"/>
    <w:rsid w:val="009D22E4"/>
    <w:rsid w:val="009D5740"/>
    <w:rsid w:val="009E2EA1"/>
    <w:rsid w:val="009E4126"/>
    <w:rsid w:val="009F1974"/>
    <w:rsid w:val="00A008FE"/>
    <w:rsid w:val="00A012B2"/>
    <w:rsid w:val="00A0188A"/>
    <w:rsid w:val="00A0730E"/>
    <w:rsid w:val="00A1321D"/>
    <w:rsid w:val="00A13294"/>
    <w:rsid w:val="00A13D28"/>
    <w:rsid w:val="00A23BDC"/>
    <w:rsid w:val="00A24971"/>
    <w:rsid w:val="00A34A64"/>
    <w:rsid w:val="00A36394"/>
    <w:rsid w:val="00A37B1F"/>
    <w:rsid w:val="00A4412E"/>
    <w:rsid w:val="00A4550E"/>
    <w:rsid w:val="00A57057"/>
    <w:rsid w:val="00A57591"/>
    <w:rsid w:val="00A62A7F"/>
    <w:rsid w:val="00A7157E"/>
    <w:rsid w:val="00A855E8"/>
    <w:rsid w:val="00A86523"/>
    <w:rsid w:val="00A87D29"/>
    <w:rsid w:val="00A91B21"/>
    <w:rsid w:val="00AA3641"/>
    <w:rsid w:val="00AA5FD8"/>
    <w:rsid w:val="00AB6851"/>
    <w:rsid w:val="00AB71E2"/>
    <w:rsid w:val="00AC010D"/>
    <w:rsid w:val="00AC473E"/>
    <w:rsid w:val="00AC71BC"/>
    <w:rsid w:val="00AC77A1"/>
    <w:rsid w:val="00AD03E4"/>
    <w:rsid w:val="00AD17A7"/>
    <w:rsid w:val="00AD2280"/>
    <w:rsid w:val="00AD3961"/>
    <w:rsid w:val="00AD494C"/>
    <w:rsid w:val="00AD64DA"/>
    <w:rsid w:val="00AE0FD5"/>
    <w:rsid w:val="00AE79DA"/>
    <w:rsid w:val="00AF03EA"/>
    <w:rsid w:val="00AF2949"/>
    <w:rsid w:val="00AF5EC1"/>
    <w:rsid w:val="00AF76D2"/>
    <w:rsid w:val="00B01531"/>
    <w:rsid w:val="00B05265"/>
    <w:rsid w:val="00B05E5A"/>
    <w:rsid w:val="00B074A8"/>
    <w:rsid w:val="00B105D9"/>
    <w:rsid w:val="00B1170F"/>
    <w:rsid w:val="00B155CB"/>
    <w:rsid w:val="00B1645C"/>
    <w:rsid w:val="00B23EFB"/>
    <w:rsid w:val="00B31EFF"/>
    <w:rsid w:val="00B41843"/>
    <w:rsid w:val="00B43C10"/>
    <w:rsid w:val="00B444FB"/>
    <w:rsid w:val="00B46FBF"/>
    <w:rsid w:val="00B527DD"/>
    <w:rsid w:val="00B530C5"/>
    <w:rsid w:val="00B607F7"/>
    <w:rsid w:val="00B62489"/>
    <w:rsid w:val="00B65856"/>
    <w:rsid w:val="00B66BD8"/>
    <w:rsid w:val="00B7045E"/>
    <w:rsid w:val="00B73C0B"/>
    <w:rsid w:val="00B85268"/>
    <w:rsid w:val="00B94D97"/>
    <w:rsid w:val="00B96C5E"/>
    <w:rsid w:val="00B97188"/>
    <w:rsid w:val="00B97613"/>
    <w:rsid w:val="00BB14B8"/>
    <w:rsid w:val="00BB2096"/>
    <w:rsid w:val="00BB3A3D"/>
    <w:rsid w:val="00BB6BB0"/>
    <w:rsid w:val="00BC3518"/>
    <w:rsid w:val="00BC6BB0"/>
    <w:rsid w:val="00BC7C4F"/>
    <w:rsid w:val="00BC7FDF"/>
    <w:rsid w:val="00BD1195"/>
    <w:rsid w:val="00BD16C4"/>
    <w:rsid w:val="00BD179C"/>
    <w:rsid w:val="00BD2B38"/>
    <w:rsid w:val="00BD2CCC"/>
    <w:rsid w:val="00BD5FDA"/>
    <w:rsid w:val="00BD6935"/>
    <w:rsid w:val="00BD6EF4"/>
    <w:rsid w:val="00BD7270"/>
    <w:rsid w:val="00BE55F2"/>
    <w:rsid w:val="00BF4CA8"/>
    <w:rsid w:val="00BF67CA"/>
    <w:rsid w:val="00C0527B"/>
    <w:rsid w:val="00C06C81"/>
    <w:rsid w:val="00C078C3"/>
    <w:rsid w:val="00C13DC0"/>
    <w:rsid w:val="00C14F57"/>
    <w:rsid w:val="00C17D7F"/>
    <w:rsid w:val="00C22B51"/>
    <w:rsid w:val="00C23B70"/>
    <w:rsid w:val="00C23E80"/>
    <w:rsid w:val="00C24AF7"/>
    <w:rsid w:val="00C27D0E"/>
    <w:rsid w:val="00C3240D"/>
    <w:rsid w:val="00C502AE"/>
    <w:rsid w:val="00C53373"/>
    <w:rsid w:val="00C55DA9"/>
    <w:rsid w:val="00C55F32"/>
    <w:rsid w:val="00C57683"/>
    <w:rsid w:val="00C6280D"/>
    <w:rsid w:val="00C6689E"/>
    <w:rsid w:val="00C674D3"/>
    <w:rsid w:val="00C71672"/>
    <w:rsid w:val="00C846CD"/>
    <w:rsid w:val="00C902DB"/>
    <w:rsid w:val="00C91759"/>
    <w:rsid w:val="00C92C8B"/>
    <w:rsid w:val="00C9464A"/>
    <w:rsid w:val="00CA2CF9"/>
    <w:rsid w:val="00CA3A38"/>
    <w:rsid w:val="00CA6AD1"/>
    <w:rsid w:val="00CB031E"/>
    <w:rsid w:val="00CB11E3"/>
    <w:rsid w:val="00CB4D2A"/>
    <w:rsid w:val="00CC0375"/>
    <w:rsid w:val="00CC432E"/>
    <w:rsid w:val="00CC605F"/>
    <w:rsid w:val="00CD156A"/>
    <w:rsid w:val="00CE23A2"/>
    <w:rsid w:val="00CE7DE1"/>
    <w:rsid w:val="00CF0D7C"/>
    <w:rsid w:val="00CF2FE8"/>
    <w:rsid w:val="00CF44BB"/>
    <w:rsid w:val="00CF7DA9"/>
    <w:rsid w:val="00D11788"/>
    <w:rsid w:val="00D14E26"/>
    <w:rsid w:val="00D15F83"/>
    <w:rsid w:val="00D2166E"/>
    <w:rsid w:val="00D22DD1"/>
    <w:rsid w:val="00D25B7A"/>
    <w:rsid w:val="00D267EE"/>
    <w:rsid w:val="00D4508C"/>
    <w:rsid w:val="00D55C46"/>
    <w:rsid w:val="00D56EFC"/>
    <w:rsid w:val="00D57781"/>
    <w:rsid w:val="00D63743"/>
    <w:rsid w:val="00D63DE2"/>
    <w:rsid w:val="00D77F6A"/>
    <w:rsid w:val="00D77FAA"/>
    <w:rsid w:val="00D8296C"/>
    <w:rsid w:val="00D839B6"/>
    <w:rsid w:val="00D84AF7"/>
    <w:rsid w:val="00D91D9E"/>
    <w:rsid w:val="00D92322"/>
    <w:rsid w:val="00D92AF3"/>
    <w:rsid w:val="00D9440E"/>
    <w:rsid w:val="00D96BB6"/>
    <w:rsid w:val="00D976C5"/>
    <w:rsid w:val="00DB0AB1"/>
    <w:rsid w:val="00DB0BC1"/>
    <w:rsid w:val="00DB302F"/>
    <w:rsid w:val="00DB3AD8"/>
    <w:rsid w:val="00DC7C02"/>
    <w:rsid w:val="00DD48D6"/>
    <w:rsid w:val="00DD711B"/>
    <w:rsid w:val="00DE228B"/>
    <w:rsid w:val="00DE5FF4"/>
    <w:rsid w:val="00DE7DB0"/>
    <w:rsid w:val="00DF11F4"/>
    <w:rsid w:val="00DF5A48"/>
    <w:rsid w:val="00E00E95"/>
    <w:rsid w:val="00E0406D"/>
    <w:rsid w:val="00E1102E"/>
    <w:rsid w:val="00E1375C"/>
    <w:rsid w:val="00E141B1"/>
    <w:rsid w:val="00E14319"/>
    <w:rsid w:val="00E21EF8"/>
    <w:rsid w:val="00E22691"/>
    <w:rsid w:val="00E24EC1"/>
    <w:rsid w:val="00E336F9"/>
    <w:rsid w:val="00E40425"/>
    <w:rsid w:val="00E409E8"/>
    <w:rsid w:val="00E45481"/>
    <w:rsid w:val="00E50093"/>
    <w:rsid w:val="00E50E0C"/>
    <w:rsid w:val="00E53A02"/>
    <w:rsid w:val="00E541EB"/>
    <w:rsid w:val="00E544F0"/>
    <w:rsid w:val="00E548CE"/>
    <w:rsid w:val="00E6196E"/>
    <w:rsid w:val="00E665CE"/>
    <w:rsid w:val="00E67908"/>
    <w:rsid w:val="00E72E81"/>
    <w:rsid w:val="00E72F95"/>
    <w:rsid w:val="00E81E70"/>
    <w:rsid w:val="00E82D10"/>
    <w:rsid w:val="00E833AE"/>
    <w:rsid w:val="00E86AA1"/>
    <w:rsid w:val="00E90B52"/>
    <w:rsid w:val="00E96ECC"/>
    <w:rsid w:val="00EA6884"/>
    <w:rsid w:val="00EA7ED8"/>
    <w:rsid w:val="00EB273A"/>
    <w:rsid w:val="00EB495F"/>
    <w:rsid w:val="00ED02CB"/>
    <w:rsid w:val="00ED3AF9"/>
    <w:rsid w:val="00ED7168"/>
    <w:rsid w:val="00EE006A"/>
    <w:rsid w:val="00EF508A"/>
    <w:rsid w:val="00EF54E5"/>
    <w:rsid w:val="00EF5A5D"/>
    <w:rsid w:val="00F0020A"/>
    <w:rsid w:val="00F07636"/>
    <w:rsid w:val="00F07699"/>
    <w:rsid w:val="00F11190"/>
    <w:rsid w:val="00F1428C"/>
    <w:rsid w:val="00F26BB6"/>
    <w:rsid w:val="00F302E4"/>
    <w:rsid w:val="00F32378"/>
    <w:rsid w:val="00F36A5B"/>
    <w:rsid w:val="00F43496"/>
    <w:rsid w:val="00F455B4"/>
    <w:rsid w:val="00F4562E"/>
    <w:rsid w:val="00F50C0E"/>
    <w:rsid w:val="00F51F89"/>
    <w:rsid w:val="00F567FA"/>
    <w:rsid w:val="00F578D3"/>
    <w:rsid w:val="00F607EF"/>
    <w:rsid w:val="00F6676A"/>
    <w:rsid w:val="00F75800"/>
    <w:rsid w:val="00F75894"/>
    <w:rsid w:val="00F765B8"/>
    <w:rsid w:val="00F92F4E"/>
    <w:rsid w:val="00F963B0"/>
    <w:rsid w:val="00F969C1"/>
    <w:rsid w:val="00FA07D9"/>
    <w:rsid w:val="00FA63D6"/>
    <w:rsid w:val="00FB3344"/>
    <w:rsid w:val="00FB3FAB"/>
    <w:rsid w:val="00FB48FE"/>
    <w:rsid w:val="00FB493A"/>
    <w:rsid w:val="00FB59D6"/>
    <w:rsid w:val="00FB738D"/>
    <w:rsid w:val="00FC3BC6"/>
    <w:rsid w:val="00FD2958"/>
    <w:rsid w:val="00FD2E91"/>
    <w:rsid w:val="00FD5624"/>
    <w:rsid w:val="00FE2E9D"/>
    <w:rsid w:val="00FE340A"/>
    <w:rsid w:val="00FE44E6"/>
    <w:rsid w:val="00FE48A6"/>
    <w:rsid w:val="00FE6749"/>
    <w:rsid w:val="00FE7F7C"/>
    <w:rsid w:val="00FF1FCF"/>
    <w:rsid w:val="00FF4A1A"/>
    <w:rsid w:val="00FF50FE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590838"/>
  <w15:docId w15:val="{EA5A9F53-D608-4E40-A91D-300089E8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6735B"/>
    <w:pPr>
      <w:spacing w:line="288" w:lineRule="auto"/>
      <w:jc w:val="both"/>
    </w:pPr>
    <w:rPr>
      <w:rFonts w:ascii="Cambria" w:hAnsi="Cambria"/>
      <w:sz w:val="24"/>
      <w:szCs w:val="24"/>
    </w:rPr>
  </w:style>
  <w:style w:type="paragraph" w:styleId="Nadpis1">
    <w:name w:val="heading 1"/>
    <w:basedOn w:val="Normln"/>
    <w:next w:val="Odstavecprvn"/>
    <w:autoRedefine/>
    <w:qFormat/>
    <w:rsid w:val="00635FF9"/>
    <w:pPr>
      <w:keepNext/>
      <w:numPr>
        <w:numId w:val="11"/>
      </w:numPr>
      <w:spacing w:after="240" w:line="276" w:lineRule="auto"/>
      <w:ind w:left="432"/>
      <w:outlineLvl w:val="0"/>
    </w:pPr>
    <w:rPr>
      <w:rFonts w:cs="Arial"/>
      <w:b/>
      <w:bCs/>
      <w:caps/>
      <w:kern w:val="32"/>
      <w:sz w:val="40"/>
      <w:szCs w:val="48"/>
    </w:rPr>
  </w:style>
  <w:style w:type="paragraph" w:styleId="Nadpis2">
    <w:name w:val="heading 2"/>
    <w:basedOn w:val="Normln"/>
    <w:next w:val="Odstavecprvn"/>
    <w:autoRedefine/>
    <w:qFormat/>
    <w:rsid w:val="00635FF9"/>
    <w:pPr>
      <w:keepNext/>
      <w:numPr>
        <w:ilvl w:val="1"/>
        <w:numId w:val="11"/>
      </w:numPr>
      <w:spacing w:before="360" w:after="60"/>
      <w:ind w:left="0"/>
      <w:outlineLvl w:val="1"/>
    </w:pPr>
    <w:rPr>
      <w:rFonts w:cs="Arial"/>
      <w:b/>
      <w:bCs/>
      <w:iCs/>
      <w:sz w:val="32"/>
      <w:szCs w:val="28"/>
    </w:rPr>
  </w:style>
  <w:style w:type="paragraph" w:styleId="Nadpis3">
    <w:name w:val="heading 3"/>
    <w:basedOn w:val="Normln"/>
    <w:next w:val="Odstavecprvn"/>
    <w:autoRedefine/>
    <w:qFormat/>
    <w:rsid w:val="00635FF9"/>
    <w:pPr>
      <w:keepNext/>
      <w:numPr>
        <w:ilvl w:val="2"/>
        <w:numId w:val="11"/>
      </w:numPr>
      <w:spacing w:before="240" w:after="60"/>
      <w:ind w:left="414"/>
      <w:outlineLvl w:val="2"/>
    </w:pPr>
    <w:rPr>
      <w:rFonts w:cs="Arial"/>
      <w:b/>
      <w:bCs/>
      <w:sz w:val="32"/>
      <w:szCs w:val="26"/>
    </w:rPr>
  </w:style>
  <w:style w:type="paragraph" w:styleId="Nadpis4">
    <w:name w:val="heading 4"/>
    <w:basedOn w:val="Normln"/>
    <w:next w:val="Odstavecprvn"/>
    <w:qFormat/>
    <w:rsid w:val="003B6F1D"/>
    <w:pPr>
      <w:keepNext/>
      <w:numPr>
        <w:ilvl w:val="3"/>
        <w:numId w:val="11"/>
      </w:numPr>
      <w:spacing w:before="240" w:after="60"/>
      <w:outlineLvl w:val="3"/>
    </w:pPr>
    <w:rPr>
      <w:b/>
      <w:bCs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B6F1D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dpis6">
    <w:name w:val="heading 6"/>
    <w:basedOn w:val="Normln"/>
    <w:next w:val="Normln"/>
    <w:qFormat/>
    <w:rsid w:val="003B6F1D"/>
    <w:pPr>
      <w:numPr>
        <w:ilvl w:val="5"/>
        <w:numId w:val="11"/>
      </w:numPr>
      <w:spacing w:before="240" w:after="60"/>
      <w:outlineLvl w:val="5"/>
    </w:pPr>
    <w:rPr>
      <w:b/>
      <w:bCs/>
      <w:szCs w:val="22"/>
    </w:rPr>
  </w:style>
  <w:style w:type="paragraph" w:styleId="Nadpis7">
    <w:name w:val="heading 7"/>
    <w:basedOn w:val="Normln"/>
    <w:next w:val="Normln"/>
    <w:qFormat/>
    <w:rsid w:val="003B6F1D"/>
    <w:pPr>
      <w:numPr>
        <w:ilvl w:val="6"/>
        <w:numId w:val="11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B6F1D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qFormat/>
    <w:rsid w:val="003B6F1D"/>
    <w:pPr>
      <w:numPr>
        <w:ilvl w:val="8"/>
        <w:numId w:val="11"/>
      </w:numPr>
      <w:spacing w:before="240" w:after="60"/>
      <w:outlineLvl w:val="8"/>
    </w:pPr>
    <w:rPr>
      <w:rFonts w:ascii="Calibri" w:hAnsi="Calibri" w:cs="Arial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s1skola">
    <w:name w:val="ds1_skola"/>
    <w:basedOn w:val="ds1"/>
    <w:next w:val="Normln"/>
    <w:rsid w:val="00D96BB6"/>
    <w:pPr>
      <w:spacing w:before="600"/>
    </w:pPr>
    <w:rPr>
      <w:caps/>
      <w:sz w:val="32"/>
      <w:szCs w:val="32"/>
      <w:lang w:val="de-DE"/>
    </w:rPr>
  </w:style>
  <w:style w:type="paragraph" w:customStyle="1" w:styleId="ds1fakulta">
    <w:name w:val="ds1_fakulta"/>
    <w:basedOn w:val="ds1"/>
    <w:next w:val="ds1"/>
    <w:rsid w:val="00D96BB6"/>
    <w:rPr>
      <w:caps/>
      <w:sz w:val="28"/>
    </w:rPr>
  </w:style>
  <w:style w:type="paragraph" w:customStyle="1" w:styleId="ds1">
    <w:name w:val="ds1"/>
    <w:basedOn w:val="Normln"/>
    <w:link w:val="ds1Char"/>
    <w:rsid w:val="00D96BB6"/>
    <w:pPr>
      <w:spacing w:line="360" w:lineRule="auto"/>
      <w:jc w:val="center"/>
    </w:pPr>
  </w:style>
  <w:style w:type="paragraph" w:customStyle="1" w:styleId="ds1ustav">
    <w:name w:val="ds1_ustav"/>
    <w:basedOn w:val="ds1"/>
    <w:next w:val="ds1"/>
    <w:rsid w:val="00D96BB6"/>
    <w:rPr>
      <w:caps/>
      <w:sz w:val="28"/>
      <w:szCs w:val="28"/>
    </w:rPr>
  </w:style>
  <w:style w:type="paragraph" w:customStyle="1" w:styleId="ds1typ">
    <w:name w:val="ds1_typ"/>
    <w:basedOn w:val="ds1"/>
    <w:next w:val="ds1"/>
    <w:rsid w:val="006A050B"/>
    <w:rPr>
      <w:sz w:val="32"/>
      <w:szCs w:val="48"/>
    </w:rPr>
  </w:style>
  <w:style w:type="paragraph" w:customStyle="1" w:styleId="ds1rok">
    <w:name w:val="ds1_rok"/>
    <w:basedOn w:val="ds1"/>
    <w:rsid w:val="00974CE0"/>
    <w:pPr>
      <w:jc w:val="both"/>
    </w:pPr>
    <w:rPr>
      <w:b/>
      <w:sz w:val="28"/>
    </w:rPr>
  </w:style>
  <w:style w:type="table" w:customStyle="1" w:styleId="ds1tabulka">
    <w:name w:val="ds1_tabulka"/>
    <w:basedOn w:val="Normlntabulka"/>
    <w:rsid w:val="007E6A52"/>
    <w:rPr>
      <w:b/>
      <w:sz w:val="28"/>
    </w:rPr>
    <w:tblPr/>
  </w:style>
  <w:style w:type="table" w:styleId="Mkatabulky">
    <w:name w:val="Table Grid"/>
    <w:basedOn w:val="Normlntabulka"/>
    <w:rsid w:val="007E6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1jmeno">
    <w:name w:val="ds1_jmeno"/>
    <w:basedOn w:val="ds1"/>
    <w:rsid w:val="00974CE0"/>
    <w:pPr>
      <w:jc w:val="right"/>
    </w:pPr>
    <w:rPr>
      <w:b/>
      <w:sz w:val="28"/>
    </w:rPr>
  </w:style>
  <w:style w:type="paragraph" w:customStyle="1" w:styleId="ds1nazev">
    <w:name w:val="ds1_nazev"/>
    <w:basedOn w:val="ds1"/>
    <w:next w:val="ds1"/>
    <w:rsid w:val="00C078C3"/>
    <w:rPr>
      <w:b/>
      <w:sz w:val="48"/>
    </w:rPr>
  </w:style>
  <w:style w:type="paragraph" w:customStyle="1" w:styleId="Literatura">
    <w:name w:val="Literatura"/>
    <w:basedOn w:val="Normln"/>
    <w:rsid w:val="00D63743"/>
    <w:pPr>
      <w:tabs>
        <w:tab w:val="left" w:pos="567"/>
      </w:tabs>
    </w:pPr>
    <w:rPr>
      <w:lang w:val="de-DE"/>
    </w:rPr>
  </w:style>
  <w:style w:type="paragraph" w:customStyle="1" w:styleId="ds2nazev">
    <w:name w:val="ds2_nazev"/>
    <w:basedOn w:val="ds2"/>
    <w:next w:val="ds2"/>
    <w:link w:val="ds2nazevChar"/>
    <w:rsid w:val="00C078C3"/>
    <w:pPr>
      <w:jc w:val="center"/>
    </w:pPr>
    <w:rPr>
      <w:b/>
      <w:sz w:val="36"/>
      <w:szCs w:val="36"/>
    </w:rPr>
  </w:style>
  <w:style w:type="paragraph" w:customStyle="1" w:styleId="ds2">
    <w:name w:val="ds2"/>
    <w:basedOn w:val="Normln"/>
    <w:rsid w:val="00C078C3"/>
    <w:rPr>
      <w:lang w:val="de-DE"/>
    </w:rPr>
  </w:style>
  <w:style w:type="character" w:customStyle="1" w:styleId="ds1Char">
    <w:name w:val="ds1 Char"/>
    <w:basedOn w:val="Standardnpsmoodstavce"/>
    <w:link w:val="ds1"/>
    <w:rsid w:val="00C078C3"/>
    <w:rPr>
      <w:sz w:val="24"/>
      <w:szCs w:val="24"/>
      <w:lang w:val="cs-CZ" w:eastAsia="cs-CZ" w:bidi="ar-SA"/>
    </w:rPr>
  </w:style>
  <w:style w:type="character" w:customStyle="1" w:styleId="ds2nazevChar">
    <w:name w:val="ds2_nazev Char"/>
    <w:basedOn w:val="ds1Char"/>
    <w:link w:val="ds2nazev"/>
    <w:rsid w:val="00C078C3"/>
    <w:rPr>
      <w:b/>
      <w:sz w:val="36"/>
      <w:szCs w:val="36"/>
      <w:lang w:val="de-DE" w:eastAsia="cs-CZ" w:bidi="ar-SA"/>
    </w:rPr>
  </w:style>
  <w:style w:type="paragraph" w:customStyle="1" w:styleId="ds2prava">
    <w:name w:val="ds2_prava"/>
    <w:basedOn w:val="ds2"/>
    <w:next w:val="ds2"/>
    <w:rsid w:val="00C078C3"/>
    <w:rPr>
      <w:i/>
    </w:rPr>
  </w:style>
  <w:style w:type="paragraph" w:customStyle="1" w:styleId="ds2podpis">
    <w:name w:val="ds2_podpis"/>
    <w:basedOn w:val="ds2"/>
    <w:rsid w:val="00B105D9"/>
    <w:pPr>
      <w:spacing w:line="240" w:lineRule="auto"/>
      <w:jc w:val="right"/>
    </w:pPr>
  </w:style>
  <w:style w:type="paragraph" w:customStyle="1" w:styleId="ds34">
    <w:name w:val="ds34"/>
    <w:basedOn w:val="Normln"/>
    <w:rsid w:val="004C191A"/>
  </w:style>
  <w:style w:type="paragraph" w:customStyle="1" w:styleId="ds34nadpis">
    <w:name w:val="ds34_nadpis"/>
    <w:basedOn w:val="ds34"/>
    <w:next w:val="ds34"/>
    <w:rsid w:val="004C191A"/>
    <w:pPr>
      <w:spacing w:after="240"/>
    </w:pPr>
    <w:rPr>
      <w:b/>
      <w:sz w:val="32"/>
      <w:szCs w:val="32"/>
    </w:rPr>
  </w:style>
  <w:style w:type="paragraph" w:customStyle="1" w:styleId="Nadpis1-neslovan">
    <w:name w:val="Nadpis 1 - nečíslovaný"/>
    <w:basedOn w:val="Normln"/>
    <w:next w:val="Odstavecprvn"/>
    <w:rsid w:val="00A13294"/>
    <w:pPr>
      <w:spacing w:after="120"/>
    </w:pPr>
    <w:rPr>
      <w:b/>
      <w:sz w:val="48"/>
      <w:szCs w:val="40"/>
      <w:lang w:val="de-DE"/>
    </w:rPr>
  </w:style>
  <w:style w:type="paragraph" w:styleId="Obsah1">
    <w:name w:val="toc 1"/>
    <w:basedOn w:val="Normln"/>
    <w:next w:val="Normln"/>
    <w:autoRedefine/>
    <w:uiPriority w:val="39"/>
    <w:rsid w:val="003470A5"/>
  </w:style>
  <w:style w:type="paragraph" w:styleId="Obsah2">
    <w:name w:val="toc 2"/>
    <w:basedOn w:val="Normln"/>
    <w:next w:val="Normln"/>
    <w:autoRedefine/>
    <w:uiPriority w:val="39"/>
    <w:rsid w:val="00D25B7A"/>
    <w:pPr>
      <w:ind w:left="240"/>
    </w:pPr>
  </w:style>
  <w:style w:type="paragraph" w:styleId="Obsah3">
    <w:name w:val="toc 3"/>
    <w:basedOn w:val="Normln"/>
    <w:next w:val="Normln"/>
    <w:autoRedefine/>
    <w:uiPriority w:val="39"/>
    <w:rsid w:val="00D25B7A"/>
    <w:pPr>
      <w:ind w:left="480"/>
    </w:pPr>
  </w:style>
  <w:style w:type="paragraph" w:customStyle="1" w:styleId="Odstavecprvn">
    <w:name w:val="Odstavec první"/>
    <w:basedOn w:val="Normln"/>
    <w:next w:val="Odstavecdal"/>
    <w:autoRedefine/>
    <w:rsid w:val="005D0F05"/>
  </w:style>
  <w:style w:type="paragraph" w:customStyle="1" w:styleId="Odstavecdal">
    <w:name w:val="Odstavec další"/>
    <w:basedOn w:val="Odstavecprvn"/>
    <w:autoRedefine/>
    <w:rsid w:val="009F1974"/>
    <w:rPr>
      <w:rFonts w:ascii="Cambria Math" w:hAnsi="Cambria Math"/>
      <w:i/>
      <w:iCs/>
    </w:rPr>
  </w:style>
  <w:style w:type="paragraph" w:styleId="Zpat">
    <w:name w:val="footer"/>
    <w:basedOn w:val="Normln"/>
    <w:rsid w:val="002975FF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2975FF"/>
  </w:style>
  <w:style w:type="paragraph" w:styleId="Zhlav">
    <w:name w:val="header"/>
    <w:basedOn w:val="Normln"/>
    <w:rsid w:val="002975FF"/>
    <w:pPr>
      <w:tabs>
        <w:tab w:val="center" w:pos="4536"/>
        <w:tab w:val="right" w:pos="9072"/>
      </w:tabs>
    </w:pPr>
  </w:style>
  <w:style w:type="paragraph" w:styleId="Textvbloku">
    <w:name w:val="Block Text"/>
    <w:basedOn w:val="Normln"/>
    <w:rsid w:val="00557AFD"/>
    <w:pPr>
      <w:spacing w:line="240" w:lineRule="auto"/>
      <w:ind w:left="1416" w:right="-468" w:firstLine="708"/>
    </w:pPr>
    <w:rPr>
      <w:rFonts w:ascii="Arial" w:hAnsi="Arial" w:cs="Arial"/>
      <w:color w:val="808080"/>
      <w:sz w:val="44"/>
    </w:rPr>
  </w:style>
  <w:style w:type="character" w:styleId="Zdraznn">
    <w:name w:val="Emphasis"/>
    <w:basedOn w:val="Standardnpsmoodstavce"/>
    <w:uiPriority w:val="20"/>
    <w:qFormat/>
    <w:rsid w:val="005A544B"/>
    <w:rPr>
      <w:i/>
      <w:iCs/>
    </w:rPr>
  </w:style>
  <w:style w:type="paragraph" w:styleId="Normlnweb">
    <w:name w:val="Normal (Web)"/>
    <w:basedOn w:val="Normln"/>
    <w:uiPriority w:val="99"/>
    <w:unhideWhenUsed/>
    <w:rsid w:val="005A544B"/>
    <w:pPr>
      <w:spacing w:before="100" w:beforeAutospacing="1" w:after="100" w:afterAutospacing="1" w:line="240" w:lineRule="auto"/>
    </w:pPr>
  </w:style>
  <w:style w:type="character" w:styleId="PsacstrojHTML">
    <w:name w:val="HTML Typewriter"/>
    <w:basedOn w:val="Standardnpsmoodstavce"/>
    <w:uiPriority w:val="99"/>
    <w:semiHidden/>
    <w:unhideWhenUsed/>
    <w:rsid w:val="005A544B"/>
    <w:rPr>
      <w:rFonts w:ascii="Courier New" w:eastAsia="Times New Roman" w:hAnsi="Courier New" w:cs="Courier New"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3E65D3"/>
    <w:rPr>
      <w:color w:val="0000FF"/>
      <w:sz w:val="24"/>
      <w:u w:val="single"/>
    </w:rPr>
  </w:style>
  <w:style w:type="paragraph" w:styleId="Odstavecseseznamem">
    <w:name w:val="List Paragraph"/>
    <w:basedOn w:val="Normln"/>
    <w:uiPriority w:val="34"/>
    <w:qFormat/>
    <w:rsid w:val="005B564E"/>
    <w:pPr>
      <w:ind w:left="708"/>
    </w:pPr>
  </w:style>
  <w:style w:type="paragraph" w:styleId="Nadpisobsahu">
    <w:name w:val="TOC Heading"/>
    <w:basedOn w:val="Nadpis1"/>
    <w:next w:val="Normln"/>
    <w:uiPriority w:val="39"/>
    <w:qFormat/>
    <w:rsid w:val="00B01531"/>
    <w:pPr>
      <w:keepLines/>
      <w:numPr>
        <w:numId w:val="0"/>
      </w:numPr>
      <w:tabs>
        <w:tab w:val="num" w:pos="1134"/>
      </w:tabs>
      <w:spacing w:before="480" w:after="0"/>
      <w:outlineLvl w:val="9"/>
    </w:pPr>
    <w:rPr>
      <w:rFonts w:cs="Times New Roman"/>
      <w:color w:val="365F91"/>
      <w:kern w:val="0"/>
      <w:sz w:val="28"/>
      <w:szCs w:val="28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648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648F9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5020B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5020B6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5020B6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020B6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020B6"/>
    <w:rPr>
      <w:b/>
      <w:bCs/>
    </w:rPr>
  </w:style>
  <w:style w:type="paragraph" w:styleId="Prosttext">
    <w:name w:val="Plain Text"/>
    <w:basedOn w:val="Normln"/>
    <w:semiHidden/>
    <w:rsid w:val="00F963B0"/>
    <w:pPr>
      <w:spacing w:line="240" w:lineRule="auto"/>
    </w:pPr>
    <w:rPr>
      <w:rFonts w:ascii="Courier New" w:hAnsi="Courier New"/>
      <w:sz w:val="20"/>
      <w:szCs w:val="20"/>
    </w:rPr>
  </w:style>
  <w:style w:type="paragraph" w:customStyle="1" w:styleId="Default">
    <w:name w:val="Default"/>
    <w:rsid w:val="00F963B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Sledovanodkaz">
    <w:name w:val="FollowedHyperlink"/>
    <w:basedOn w:val="Standardnpsmoodstavce"/>
    <w:uiPriority w:val="99"/>
    <w:semiHidden/>
    <w:unhideWhenUsed/>
    <w:rsid w:val="00E548CE"/>
    <w:rPr>
      <w:color w:val="800080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6E7308"/>
    <w:pPr>
      <w:jc w:val="center"/>
    </w:pPr>
    <w:rPr>
      <w:b/>
      <w:bCs/>
      <w:sz w:val="20"/>
      <w:szCs w:val="20"/>
    </w:rPr>
  </w:style>
  <w:style w:type="paragraph" w:styleId="Seznamobrzk">
    <w:name w:val="table of figures"/>
    <w:basedOn w:val="Normln"/>
    <w:next w:val="Normln"/>
    <w:uiPriority w:val="99"/>
    <w:unhideWhenUsed/>
    <w:rsid w:val="00BD5FDA"/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BD5FDA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BD5FDA"/>
    <w:rPr>
      <w:rFonts w:ascii="Cambria" w:hAnsi="Cambria"/>
    </w:rPr>
  </w:style>
  <w:style w:type="character" w:styleId="Znakapoznpodarou">
    <w:name w:val="footnote reference"/>
    <w:basedOn w:val="Standardnpsmoodstavce"/>
    <w:uiPriority w:val="99"/>
    <w:semiHidden/>
    <w:unhideWhenUsed/>
    <w:rsid w:val="00BD5FDA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BD6EF4"/>
    <w:rPr>
      <w:color w:val="808080"/>
    </w:rPr>
  </w:style>
  <w:style w:type="character" w:styleId="Nevyeenzmnka">
    <w:name w:val="Unresolved Mention"/>
    <w:basedOn w:val="Standardnpsmoodstavce"/>
    <w:uiPriority w:val="99"/>
    <w:semiHidden/>
    <w:unhideWhenUsed/>
    <w:rsid w:val="00CA6AD1"/>
    <w:rPr>
      <w:color w:val="605E5C"/>
      <w:shd w:val="clear" w:color="auto" w:fill="E1DFDD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B6F1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B6F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zmezer">
    <w:name w:val="No Spacing"/>
    <w:uiPriority w:val="1"/>
    <w:qFormat/>
    <w:rsid w:val="00635FF9"/>
    <w:pPr>
      <w:jc w:val="both"/>
    </w:pPr>
    <w:rPr>
      <w:rFonts w:ascii="Cambria" w:hAnsi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diva\AppData\Roaming\Apollo%20VUT\Temp\sablona_semestralni%20prace%202018.dotx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860BF-693B-4334-9713-109458888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C:\Users\sediva\AppData\Roaming\Apollo VUT\Temp\sablona_semestralni prace 2018.dotx</Template>
  <TotalTime>986</TotalTime>
  <Pages>4</Pages>
  <Words>65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VYSOKÉ UČENÍ TECHNICKÉ V BRNĚ</vt:lpstr>
    </vt:vector>
  </TitlesOfParts>
  <Company/>
  <LinksUpToDate>false</LinksUpToDate>
  <CharactersWithSpaces>452</CharactersWithSpaces>
  <SharedDoc>false</SharedDoc>
  <HLinks>
    <vt:vector size="78" baseType="variant">
      <vt:variant>
        <vt:i4>3801210</vt:i4>
      </vt:variant>
      <vt:variant>
        <vt:i4>90</vt:i4>
      </vt:variant>
      <vt:variant>
        <vt:i4>0</vt:i4>
      </vt:variant>
      <vt:variant>
        <vt:i4>5</vt:i4>
      </vt:variant>
      <vt:variant>
        <vt:lpwstr>http://latex.feec.vutbr.cz/sablona/</vt:lpwstr>
      </vt:variant>
      <vt:variant>
        <vt:lpwstr/>
      </vt:variant>
      <vt:variant>
        <vt:i4>1179658</vt:i4>
      </vt:variant>
      <vt:variant>
        <vt:i4>69</vt:i4>
      </vt:variant>
      <vt:variant>
        <vt:i4>0</vt:i4>
      </vt:variant>
      <vt:variant>
        <vt:i4>5</vt:i4>
      </vt:variant>
      <vt:variant>
        <vt:lpwstr>https://www.vutbr.cz/jvs</vt:lpwstr>
      </vt:variant>
      <vt:variant>
        <vt:lpwstr/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_Toc476579551</vt:lpwstr>
      </vt:variant>
      <vt:variant>
        <vt:i4>1638448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_Toc476579550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_Toc476579335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_Toc476579334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_Toc476579333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_Toc476579332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_Toc476579331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_Toc476579330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_Toc476579329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_Toc476579328</vt:lpwstr>
      </vt:variant>
      <vt:variant>
        <vt:i4>1179658</vt:i4>
      </vt:variant>
      <vt:variant>
        <vt:i4>0</vt:i4>
      </vt:variant>
      <vt:variant>
        <vt:i4>0</vt:i4>
      </vt:variant>
      <vt:variant>
        <vt:i4>5</vt:i4>
      </vt:variant>
      <vt:variant>
        <vt:lpwstr>https://www.vutbr.cz/jvs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VYSOKÉ UČENÍ TECHNICKÉ V BRNĚ</dc:title>
  <dc:subject/>
  <dc:creator>sediva</dc:creator>
  <cp:keywords/>
  <dc:description/>
  <cp:lastModifiedBy>Stanislav Svědiroh</cp:lastModifiedBy>
  <cp:revision>13</cp:revision>
  <cp:lastPrinted>2016-11-15T11:42:00Z</cp:lastPrinted>
  <dcterms:created xsi:type="dcterms:W3CDTF">2021-03-28T11:19:00Z</dcterms:created>
  <dcterms:modified xsi:type="dcterms:W3CDTF">2021-04-03T19:43:00Z</dcterms:modified>
</cp:coreProperties>
</file>